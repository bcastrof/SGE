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pict>
          <v:shape style="position:absolute;margin-left:457.950012pt;margin-top:47.144981pt;width:115.89pt;height:755.59pt;mso-position-horizontal-relative:page;mso-position-vertical-relative:page;z-index:-177" type="#_x0000_t75">
            <v:imagedata r:id="rId5" o:title=""/>
          </v:shape>
        </w:pict>
      </w:r>
      <w:r>
        <w:rPr>
          <w:sz w:val="10"/>
          <w:szCs w:val="1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97.803299pt;height:52.29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1" w:after="0" w:line="240" w:lineRule="auto"/>
        <w:ind w:left="102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b/>
          <w:bCs/>
        </w:rPr>
        <w:t>CF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Calibri" w:hAnsi="Calibri" w:cs="Calibri" w:eastAsia="Calibri"/>
          <w:sz w:val="36"/>
          <w:szCs w:val="36"/>
          <w:color w:val="0D0D0D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ESA</w:t>
      </w:r>
      <w:r>
        <w:rPr>
          <w:rFonts w:ascii="Calibri" w:hAnsi="Calibri" w:cs="Calibri" w:eastAsia="Calibri"/>
          <w:sz w:val="36"/>
          <w:szCs w:val="36"/>
          <w:color w:val="0D0D0D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36"/>
          <w:szCs w:val="36"/>
          <w:color w:val="0D0D0D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OLLO</w:t>
      </w:r>
      <w:r>
        <w:rPr>
          <w:rFonts w:ascii="Calibri" w:hAnsi="Calibri" w:cs="Calibri" w:eastAsia="Calibri"/>
          <w:sz w:val="36"/>
          <w:szCs w:val="36"/>
          <w:color w:val="0D0D0D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36"/>
          <w:szCs w:val="36"/>
          <w:color w:val="0D0D0D"/>
          <w:spacing w:val="3"/>
          <w:w w:val="100"/>
          <w:b/>
          <w:bCs/>
        </w:rPr>
        <w:t>D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36"/>
          <w:szCs w:val="36"/>
          <w:color w:val="0D0D0D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APLI</w:t>
      </w:r>
      <w:r>
        <w:rPr>
          <w:rFonts w:ascii="Calibri" w:hAnsi="Calibri" w:cs="Calibri" w:eastAsia="Calibri"/>
          <w:sz w:val="36"/>
          <w:szCs w:val="36"/>
          <w:color w:val="0D0D0D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ACI</w:t>
      </w:r>
      <w:r>
        <w:rPr>
          <w:rFonts w:ascii="Calibri" w:hAnsi="Calibri" w:cs="Calibri" w:eastAsia="Calibri"/>
          <w:sz w:val="36"/>
          <w:szCs w:val="36"/>
          <w:color w:val="0D0D0D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NES</w:t>
      </w:r>
      <w:r>
        <w:rPr>
          <w:rFonts w:ascii="Calibri" w:hAnsi="Calibri" w:cs="Calibri" w:eastAsia="Calibri"/>
          <w:sz w:val="36"/>
          <w:szCs w:val="36"/>
          <w:color w:val="0D0D0D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MUL</w:t>
      </w:r>
      <w:r>
        <w:rPr>
          <w:rFonts w:ascii="Calibri" w:hAnsi="Calibri" w:cs="Calibri" w:eastAsia="Calibri"/>
          <w:sz w:val="36"/>
          <w:szCs w:val="36"/>
          <w:color w:val="0D0D0D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36"/>
          <w:szCs w:val="36"/>
          <w:color w:val="0D0D0D"/>
          <w:spacing w:val="0"/>
          <w:w w:val="100"/>
          <w:b/>
          <w:bCs/>
        </w:rPr>
        <w:t>IPLATAFORMA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1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0: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ste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Gesti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ó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.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U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id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F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rm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tiva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1: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ste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as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ERP-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M.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la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ta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ó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n.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</w:rPr>
        <w:t>U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</w:rPr>
        <w:t>F</w:t>
      </w:r>
      <w:r>
        <w:rPr>
          <w:rFonts w:ascii="Calibri" w:hAnsi="Calibri" w:cs="Calibri" w:eastAsia="Calibri"/>
          <w:sz w:val="32"/>
          <w:szCs w:val="32"/>
          <w:color w:val="57ACB3"/>
          <w:spacing w:val="2"/>
          <w:w w:val="100"/>
        </w:rPr>
        <w:t>1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</w:rPr>
        <w:t>_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</w:rPr>
        <w:t>PA</w:t>
      </w:r>
      <w:r>
        <w:rPr>
          <w:rFonts w:ascii="Calibri" w:hAnsi="Calibri" w:cs="Calibri" w:eastAsia="Calibri"/>
          <w:sz w:val="32"/>
          <w:szCs w:val="32"/>
          <w:color w:val="57ACB3"/>
          <w:spacing w:val="3"/>
          <w:w w:val="100"/>
        </w:rPr>
        <w:t>C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</w:rPr>
        <w:t>0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</w:rPr>
        <w:t>1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</w:rPr>
        <w:t>_EN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</w:rPr>
        <w:t>U</w:t>
      </w:r>
      <w:r>
        <w:rPr>
          <w:rFonts w:ascii="Calibri" w:hAnsi="Calibri" w:cs="Calibri" w:eastAsia="Calibri"/>
          <w:sz w:val="32"/>
          <w:szCs w:val="32"/>
          <w:color w:val="57ACB3"/>
          <w:spacing w:val="2"/>
          <w:w w:val="100"/>
        </w:rPr>
        <w:t>N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</w:rPr>
        <w:t>C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</w:rPr>
        <w:t>ADO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470056pt;height:397.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820" w:bottom="280" w:left="6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shape style="position:absolute;margin-left:44.25pt;margin-top:24.149982pt;width:75.745pt;height:40.5pt;mso-position-horizontal-relative:page;mso-position-vertical-relative:page;z-index:-176" type="#_x0000_t75">
            <v:imagedata r:id="rId9" o:title="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85" w:lineRule="exact"/>
        <w:ind w:left="967" w:right="2915"/>
        <w:jc w:val="both"/>
        <w:rPr>
          <w:rFonts w:ascii="Calibri" w:hAnsi="Calibri" w:cs="Calibri" w:eastAsia="Calibri"/>
          <w:sz w:val="32"/>
          <w:szCs w:val="32"/>
        </w:rPr>
      </w:pPr>
      <w:rPr/>
      <w:r>
        <w:rPr/>
        <w:pict>
          <v:group style="position:absolute;margin-left:76.173996pt;margin-top:47.919998pt;width:430.61602pt;height:347.31pt;mso-position-horizontal-relative:page;mso-position-vertical-relative:paragraph;z-index:-175" coordorigin="1523,958" coordsize="8612,6946">
            <v:group style="position:absolute;left:1529;top:964;width:8601;height:2" coordorigin="1529,964" coordsize="8601,2">
              <v:shape style="position:absolute;left:1529;top:964;width:8601;height:2" coordorigin="1529,964" coordsize="8601,0" path="m1529,964l10130,964e" filled="f" stroked="t" strokeweight=".580pt" strokecolor="#000000">
                <v:path arrowok="t"/>
              </v:shape>
            </v:group>
            <v:group style="position:absolute;left:1534;top:969;width:2;height:6925" coordorigin="1534,969" coordsize="2,6925">
              <v:shape style="position:absolute;left:1534;top:969;width:2;height:6925" coordorigin="1534,969" coordsize="0,6925" path="m1534,969l1534,7894e" filled="f" stroked="t" strokeweight=".580pt" strokecolor="#000000">
                <v:path arrowok="t"/>
              </v:shape>
            </v:group>
            <v:group style="position:absolute;left:10125;top:969;width:2;height:6925" coordorigin="10125,969" coordsize="2,6925">
              <v:shape style="position:absolute;left:10125;top:969;width:2;height:6925" coordorigin="10125,969" coordsize="0,6925" path="m10125,969l10125,7894e" filled="f" stroked="t" strokeweight=".58001pt" strokecolor="#000000">
                <v:path arrowok="t"/>
              </v:shape>
            </v:group>
            <v:group style="position:absolute;left:1529;top:7899;width:8601;height:2" coordorigin="1529,7899" coordsize="8601,2">
              <v:shape style="position:absolute;left:1529;top:7899;width:8601;height:2" coordorigin="1529,7899" coordsize="8601,0" path="m1529,7899l10130,7899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  <w:position w:val="1"/>
        </w:rPr>
        <w:t>1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32"/>
          <w:szCs w:val="32"/>
          <w:color w:val="57ACB3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[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PAC</w:t>
      </w:r>
      <w:r>
        <w:rPr>
          <w:rFonts w:ascii="Calibri" w:hAnsi="Calibri" w:cs="Calibri" w:eastAsia="Calibri"/>
          <w:sz w:val="32"/>
          <w:szCs w:val="32"/>
          <w:color w:val="57ACB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  <w:position w:val="1"/>
        </w:rPr>
        <w:t>1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].</w:t>
      </w:r>
      <w:r>
        <w:rPr>
          <w:rFonts w:ascii="Calibri" w:hAnsi="Calibri" w:cs="Calibri" w:eastAsia="Calibri"/>
          <w:sz w:val="32"/>
          <w:szCs w:val="32"/>
          <w:color w:val="57ACB3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Sis</w:t>
      </w:r>
      <w:r>
        <w:rPr>
          <w:rFonts w:ascii="Calibri" w:hAnsi="Calibri" w:cs="Calibri" w:eastAsia="Calibri"/>
          <w:sz w:val="32"/>
          <w:szCs w:val="32"/>
          <w:color w:val="57ACB3"/>
          <w:spacing w:val="2"/>
          <w:w w:val="100"/>
          <w:position w:val="1"/>
        </w:rPr>
        <w:t>t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32"/>
          <w:szCs w:val="32"/>
          <w:color w:val="57ACB3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as</w:t>
      </w:r>
      <w:r>
        <w:rPr>
          <w:rFonts w:ascii="Calibri" w:hAnsi="Calibri" w:cs="Calibri" w:eastAsia="Calibri"/>
          <w:sz w:val="32"/>
          <w:szCs w:val="32"/>
          <w:color w:val="57ACB3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3"/>
          <w:w w:val="100"/>
          <w:position w:val="1"/>
        </w:rPr>
        <w:t>E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32"/>
          <w:szCs w:val="32"/>
          <w:color w:val="57ACB3"/>
          <w:spacing w:val="2"/>
          <w:w w:val="100"/>
          <w:position w:val="1"/>
        </w:rPr>
        <w:t>P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32"/>
          <w:szCs w:val="32"/>
          <w:color w:val="57ACB3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CRM.</w:t>
      </w:r>
      <w:r>
        <w:rPr>
          <w:rFonts w:ascii="Calibri" w:hAnsi="Calibri" w:cs="Calibri" w:eastAsia="Calibri"/>
          <w:sz w:val="32"/>
          <w:szCs w:val="32"/>
          <w:color w:val="57ACB3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mpl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32"/>
          <w:szCs w:val="32"/>
          <w:color w:val="57ACB3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ó</w:t>
      </w:r>
      <w:r>
        <w:rPr>
          <w:rFonts w:ascii="Calibri" w:hAnsi="Calibri" w:cs="Calibri" w:eastAsia="Calibri"/>
          <w:sz w:val="32"/>
          <w:szCs w:val="32"/>
          <w:color w:val="57ACB3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32"/>
          <w:szCs w:val="32"/>
          <w:color w:val="57ACB3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7" w:right="780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b/>
          <w:bCs/>
        </w:rPr>
        <w:t>NF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38" w:after="0" w:line="241" w:lineRule="auto"/>
        <w:ind w:left="967" w:right="92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rás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ayu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3D8388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ác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7" w:right="331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color w:val="3D8388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se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en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vu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7" w:right="93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jerci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ios,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álc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los,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38" w:after="0" w:line="240" w:lineRule="auto"/>
        <w:ind w:left="967" w:right="93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Siem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reso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alg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(la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ág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4"/>
          <w:w w:val="100"/>
        </w:rPr>
        <w:t>w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ónde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ella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0" w:after="0" w:line="240" w:lineRule="auto"/>
        <w:ind w:left="967" w:right="93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Sie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7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olv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ági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ónde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ella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0" w:after="0" w:line="240" w:lineRule="auto"/>
        <w:ind w:left="967" w:right="93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ace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arán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iar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ega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éis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locali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maci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color w:val="3D8388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vu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0" w:after="0" w:line="240" w:lineRule="auto"/>
        <w:ind w:left="967" w:right="93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color w:val="3D8388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color w:val="3D8388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ien</w:t>
      </w:r>
      <w:r>
        <w:rPr>
          <w:rFonts w:ascii="Calibri" w:hAnsi="Calibri" w:cs="Calibri" w:eastAsia="Calibri"/>
          <w:sz w:val="24"/>
          <w:szCs w:val="24"/>
          <w:color w:val="3D8388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3D8388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9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esc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osíl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0" w:after="0" w:line="240" w:lineRule="auto"/>
        <w:ind w:left="967" w:right="92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rará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4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u w:val="single" w:color="3D8388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u w:val="single" w:color="3D8388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u w:val="single" w:color="3D8388"/>
        </w:rPr>
        <w:t>ese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u w:val="single" w:color="3D8388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u w:val="single" w:color="3D8388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u w:val="single" w:color="3D8388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u w:val="single" w:color="3D8388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  <w:u w:val="single" w:color="3D8388"/>
        </w:rPr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u w:val="single" w:color="3D8388"/>
        </w:rPr>
        <w:t>ión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vu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3D8388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color w:val="3D8388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(1)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3D8388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3D8388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3D8388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3D8388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3D8388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3D8388"/>
          <w:spacing w:val="0"/>
          <w:w w:val="100"/>
        </w:rPr>
        <w:t>al.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Mar w:header="170" w:footer="0" w:top="1220" w:bottom="280" w:left="680" w:right="900"/>
          <w:headerReference w:type="default" r:id="rId8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shape style="position:absolute;margin-left:44.25pt;margin-top:24.149982pt;width:75.745pt;height:40.5pt;mso-position-horizontal-relative:page;mso-position-vertical-relative:page;z-index:-174" type="#_x0000_t75">
            <v:imagedata r:id="rId10" o:title=""/>
          </v:shape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66" w:lineRule="exact"/>
        <w:ind w:left="967" w:right="-20"/>
        <w:jc w:val="left"/>
        <w:rPr>
          <w:rFonts w:ascii="Calibri" w:hAnsi="Calibri" w:cs="Calibri" w:eastAsia="Calibri"/>
          <w:sz w:val="30"/>
          <w:szCs w:val="30"/>
        </w:rPr>
      </w:pPr>
      <w:rPr/>
      <w:r>
        <w:rPr>
          <w:rFonts w:ascii="Calibri" w:hAnsi="Calibri" w:cs="Calibri" w:eastAsia="Calibri"/>
          <w:sz w:val="30"/>
          <w:szCs w:val="30"/>
          <w:color w:val="57ACB3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30"/>
          <w:szCs w:val="30"/>
          <w:color w:val="57ACB3"/>
          <w:spacing w:val="-1"/>
          <w:w w:val="100"/>
          <w:b/>
          <w:bCs/>
          <w:position w:val="1"/>
        </w:rPr>
        <w:t>J</w:t>
      </w:r>
      <w:r>
        <w:rPr>
          <w:rFonts w:ascii="Calibri" w:hAnsi="Calibri" w:cs="Calibri" w:eastAsia="Calibri"/>
          <w:sz w:val="30"/>
          <w:szCs w:val="30"/>
          <w:color w:val="57ACB3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30"/>
          <w:szCs w:val="30"/>
          <w:color w:val="57ACB3"/>
          <w:spacing w:val="-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30"/>
          <w:szCs w:val="30"/>
          <w:color w:val="57ACB3"/>
          <w:spacing w:val="0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30"/>
          <w:szCs w:val="30"/>
          <w:color w:val="57ACB3"/>
          <w:spacing w:val="-1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30"/>
          <w:szCs w:val="30"/>
          <w:color w:val="57ACB3"/>
          <w:spacing w:val="2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30"/>
          <w:szCs w:val="30"/>
          <w:color w:val="57ACB3"/>
          <w:spacing w:val="0"/>
          <w:w w:val="100"/>
          <w:b/>
          <w:bCs/>
          <w:position w:val="1"/>
        </w:rPr>
        <w:t>IOS</w:t>
      </w:r>
      <w:r>
        <w:rPr>
          <w:rFonts w:ascii="Calibri" w:hAnsi="Calibri" w:cs="Calibri" w:eastAsia="Calibri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41" w:after="0" w:line="240" w:lineRule="auto"/>
        <w:ind w:left="967" w:right="107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Pa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ej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rc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á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jo</w:t>
      </w:r>
      <w:r>
        <w:rPr>
          <w:rFonts w:ascii="Calibri" w:hAnsi="Calibri" w:cs="Calibri" w:eastAsia="Calibri"/>
          <w:sz w:val="24"/>
          <w:szCs w:val="24"/>
          <w:color w:val="57ACB3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de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v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/b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ú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q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eda</w:t>
      </w:r>
      <w:r>
        <w:rPr>
          <w:rFonts w:ascii="Calibri" w:hAnsi="Calibri" w:cs="Calibri" w:eastAsia="Calibri"/>
          <w:sz w:val="24"/>
          <w:szCs w:val="24"/>
          <w:color w:val="57ACB3"/>
          <w:spacing w:val="-9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v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és</w:t>
      </w:r>
      <w:r>
        <w:rPr>
          <w:rFonts w:ascii="Calibri" w:hAnsi="Calibri" w:cs="Calibri" w:eastAsia="Calibri"/>
          <w:sz w:val="24"/>
          <w:szCs w:val="24"/>
          <w:color w:val="57ACB3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el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eri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il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4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3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res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en</w:t>
      </w:r>
      <w:r>
        <w:rPr>
          <w:rFonts w:ascii="Calibri" w:hAnsi="Calibri" w:cs="Calibri" w:eastAsia="Calibri"/>
          <w:sz w:val="24"/>
          <w:szCs w:val="24"/>
          <w:color w:val="57ACB3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in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er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4"/>
          <w:szCs w:val="24"/>
          <w:color w:val="57ACB3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em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á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eri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color w:val="57ACB3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á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color w:val="57ACB3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color w:val="57ACB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color w:val="57ACB3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27" w:right="-2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1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¿Qué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8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RP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¿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qué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u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4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z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?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ej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RP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1687" w:right="-2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ua</w:t>
      </w:r>
      <w:r>
        <w:rPr>
          <w:rFonts w:ascii="Century Gothic" w:hAnsi="Century Gothic" w:cs="Century Gothic" w:eastAsia="Century Gothic"/>
          <w:sz w:val="24"/>
          <w:szCs w:val="24"/>
          <w:spacing w:val="4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es.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687" w:right="935" w:firstLine="-360"/>
        <w:jc w:val="left"/>
        <w:tabs>
          <w:tab w:pos="2620" w:val="left"/>
          <w:tab w:pos="3160" w:val="left"/>
          <w:tab w:pos="3740" w:val="left"/>
          <w:tab w:pos="4880" w:val="left"/>
          <w:tab w:pos="5480" w:val="left"/>
          <w:tab w:pos="7140" w:val="left"/>
          <w:tab w:pos="8440" w:val="left"/>
          <w:tab w:pos="8860" w:val="left"/>
        </w:tabs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¿Qué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es</w:t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si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  <w:tab/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pr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ó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ab/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ju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y</w:t>
        <w:tab/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qué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nes</w:t>
      </w:r>
      <w:r>
        <w:rPr>
          <w:rFonts w:ascii="Century Gothic" w:hAnsi="Century Gothic" w:cs="Century Gothic" w:eastAsia="Century Gothic"/>
          <w:sz w:val="24"/>
          <w:szCs w:val="24"/>
          <w:spacing w:val="-1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?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87" w:right="929" w:firstLine="-36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3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4"/>
          <w:szCs w:val="24"/>
          <w:spacing w:val="2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er</w:t>
      </w:r>
      <w:r>
        <w:rPr>
          <w:rFonts w:ascii="Century Gothic" w:hAnsi="Century Gothic" w:cs="Century Gothic" w:eastAsia="Century Gothic"/>
          <w:sz w:val="24"/>
          <w:szCs w:val="24"/>
          <w:spacing w:val="1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2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ic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ó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2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25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nue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ro</w:t>
      </w:r>
      <w:r>
        <w:rPr>
          <w:rFonts w:ascii="Century Gothic" w:hAnsi="Century Gothic" w:cs="Century Gothic" w:eastAsia="Century Gothic"/>
          <w:sz w:val="24"/>
          <w:szCs w:val="24"/>
          <w:spacing w:val="1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RP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2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pres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…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erencias</w:t>
      </w:r>
      <w:r>
        <w:rPr>
          <w:rFonts w:ascii="Century Gothic" w:hAnsi="Century Gothic" w:cs="Century Gothic" w:eastAsia="Century Gothic"/>
          <w:sz w:val="24"/>
          <w:szCs w:val="24"/>
          <w:spacing w:val="-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re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cr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rno</w:t>
      </w:r>
      <w:r>
        <w:rPr>
          <w:rFonts w:ascii="Century Gothic" w:hAnsi="Century Gothic" w:cs="Century Gothic" w:eastAsia="Century Gothic"/>
          <w:sz w:val="24"/>
          <w:szCs w:val="24"/>
          <w:spacing w:val="-1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ic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rno</w:t>
      </w:r>
      <w:r>
        <w:rPr>
          <w:rFonts w:ascii="Century Gothic" w:hAnsi="Century Gothic" w:cs="Century Gothic" w:eastAsia="Century Gothic"/>
          <w:sz w:val="24"/>
          <w:szCs w:val="24"/>
          <w:spacing w:val="-15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pres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ri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27" w:right="-2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4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u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era</w:t>
      </w:r>
      <w:r>
        <w:rPr>
          <w:rFonts w:ascii="Century Gothic" w:hAnsi="Century Gothic" w:cs="Century Gothic" w:eastAsia="Century Gothic"/>
          <w:sz w:val="24"/>
          <w:szCs w:val="24"/>
          <w:spacing w:val="-1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v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j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esven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j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Si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RP.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7" w:right="-2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5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¿Qué</w:t>
      </w:r>
      <w:r>
        <w:rPr>
          <w:rFonts w:ascii="Century Gothic" w:hAnsi="Century Gothic" w:cs="Century Gothic" w:eastAsia="Century Gothic"/>
          <w:sz w:val="24"/>
          <w:szCs w:val="24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es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w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reh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e?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1687" w:right="936" w:firstLine="-36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6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4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4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h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4"/>
          <w:szCs w:val="24"/>
          <w:spacing w:val="4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4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35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</w:t>
      </w:r>
      <w:r>
        <w:rPr>
          <w:rFonts w:ascii="Century Gothic" w:hAnsi="Century Gothic" w:cs="Century Gothic" w:eastAsia="Century Gothic"/>
          <w:sz w:val="24"/>
          <w:szCs w:val="24"/>
          <w:spacing w:val="4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45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w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reh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e,</w:t>
      </w:r>
      <w:r>
        <w:rPr>
          <w:rFonts w:ascii="Century Gothic" w:hAnsi="Century Gothic" w:cs="Century Gothic" w:eastAsia="Century Gothic"/>
          <w:sz w:val="24"/>
          <w:szCs w:val="24"/>
          <w:spacing w:val="3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¿Que</w:t>
      </w:r>
      <w:r>
        <w:rPr>
          <w:rFonts w:ascii="Century Gothic" w:hAnsi="Century Gothic" w:cs="Century Gothic" w:eastAsia="Century Gothic"/>
          <w:sz w:val="24"/>
          <w:szCs w:val="24"/>
          <w:spacing w:val="4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4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eben</w:t>
      </w:r>
      <w:r>
        <w:rPr>
          <w:rFonts w:ascii="Century Gothic" w:hAnsi="Century Gothic" w:cs="Century Gothic" w:eastAsia="Century Gothic"/>
          <w:sz w:val="24"/>
          <w:szCs w:val="24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seguir</w:t>
      </w:r>
      <w:r>
        <w:rPr>
          <w:rFonts w:ascii="Century Gothic" w:hAnsi="Century Gothic" w:cs="Century Gothic" w:eastAsia="Century Gothic"/>
          <w:sz w:val="24"/>
          <w:szCs w:val="24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4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-1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rre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e?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exact"/>
        <w:ind w:left="1687" w:right="936" w:firstLine="-36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7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9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res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prueb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-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z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m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pr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b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4"/>
          <w:szCs w:val="24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si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b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RP</w:t>
      </w:r>
      <w:r>
        <w:rPr>
          <w:rFonts w:ascii="Century Gothic" w:hAnsi="Century Gothic" w:cs="Century Gothic" w:eastAsia="Century Gothic"/>
          <w:sz w:val="24"/>
          <w:szCs w:val="24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ns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-7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2"/>
          <w:w w:val="100"/>
        </w:rPr>
        <w:t>d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una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ins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5"/>
          <w:w w:val="100"/>
        </w:rPr>
        <w:t>l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ó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5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4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igur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ci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ó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4"/>
          <w:szCs w:val="24"/>
          <w:spacing w:val="-16"/>
          <w:w w:val="100"/>
        </w:rPr>
        <w:t> 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</w:rPr>
        <w:t>o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rre</w:t>
      </w:r>
      <w:r>
        <w:rPr>
          <w:rFonts w:ascii="Century Gothic" w:hAnsi="Century Gothic" w:cs="Century Gothic" w:eastAsia="Century Gothic"/>
          <w:sz w:val="24"/>
          <w:szCs w:val="24"/>
          <w:spacing w:val="3"/>
          <w:w w:val="100"/>
        </w:rPr>
        <w:t>c</w:t>
      </w:r>
      <w:r>
        <w:rPr>
          <w:rFonts w:ascii="Century Gothic" w:hAnsi="Century Gothic" w:cs="Century Gothic" w:eastAsia="Century Gothic"/>
          <w:sz w:val="24"/>
          <w:szCs w:val="24"/>
          <w:spacing w:val="-2"/>
          <w:w w:val="100"/>
        </w:rPr>
        <w:t>t</w:t>
      </w:r>
      <w:r>
        <w:rPr>
          <w:rFonts w:ascii="Century Gothic" w:hAnsi="Century Gothic" w:cs="Century Gothic" w:eastAsia="Century Gothic"/>
          <w:sz w:val="24"/>
          <w:szCs w:val="24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</w:rPr>
      </w:r>
    </w:p>
    <w:p>
      <w:pPr>
        <w:spacing w:before="0" w:after="0" w:line="290" w:lineRule="exact"/>
        <w:ind w:left="1327" w:right="-20"/>
        <w:jc w:val="left"/>
        <w:rPr>
          <w:rFonts w:ascii="Century Gothic" w:hAnsi="Century Gothic" w:cs="Century Gothic" w:eastAsia="Century Gothic"/>
          <w:sz w:val="24"/>
          <w:szCs w:val="24"/>
        </w:rPr>
      </w:pPr>
      <w:rPr/>
      <w:r>
        <w:rPr>
          <w:rFonts w:ascii="Century Gothic" w:hAnsi="Century Gothic" w:cs="Century Gothic" w:eastAsia="Century Gothic"/>
          <w:sz w:val="24"/>
          <w:szCs w:val="24"/>
          <w:spacing w:val="-1"/>
          <w:w w:val="100"/>
          <w:position w:val="-1"/>
        </w:rPr>
        <w:t>8.</w:t>
      </w:r>
      <w:r>
        <w:rPr>
          <w:rFonts w:ascii="Century Gothic" w:hAnsi="Century Gothic" w:cs="Century Gothic" w:eastAsia="Century Gothic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170" w:footer="0" w:top="1220" w:bottom="280" w:left="680" w:right="900"/>
          <w:pgSz w:w="11920" w:h="16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pict>
          <v:shape style="position:absolute;margin-left:44.25pt;margin-top:24.149982pt;width:75.745pt;height:40.5pt;mso-position-horizontal-relative:page;mso-position-vertical-relative:page;z-index:-173" type="#_x0000_t75">
            <v:imagedata r:id="rId11" o:title=""/>
          </v:shape>
        </w:pict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01" w:lineRule="exact"/>
        <w:ind w:left="2388" w:right="-20"/>
        <w:jc w:val="left"/>
        <w:tabs>
          <w:tab w:pos="4860" w:val="left"/>
        </w:tabs>
        <w:rPr>
          <w:rFonts w:ascii="Calibri" w:hAnsi="Calibri" w:cs="Calibri" w:eastAsia="Calibri"/>
          <w:sz w:val="94"/>
          <w:szCs w:val="94"/>
        </w:rPr>
      </w:pPr>
      <w:rPr/>
      <w:r>
        <w:rPr>
          <w:rFonts w:ascii="Calibri" w:hAnsi="Calibri" w:cs="Calibri" w:eastAsia="Calibri"/>
          <w:sz w:val="94"/>
          <w:szCs w:val="94"/>
          <w:color w:val="221F1F"/>
          <w:spacing w:val="0"/>
          <w:w w:val="100"/>
          <w:position w:val="3"/>
        </w:rPr>
        <w:t>¡Buen</w:t>
        <w:tab/>
      </w:r>
      <w:r>
        <w:rPr>
          <w:rFonts w:ascii="Calibri" w:hAnsi="Calibri" w:cs="Calibri" w:eastAsia="Calibri"/>
          <w:sz w:val="94"/>
          <w:szCs w:val="94"/>
          <w:color w:val="221F1F"/>
          <w:spacing w:val="0"/>
          <w:w w:val="100"/>
          <w:position w:val="3"/>
        </w:rPr>
        <w:t>trab</w:t>
      </w:r>
      <w:r>
        <w:rPr>
          <w:rFonts w:ascii="Calibri" w:hAnsi="Calibri" w:cs="Calibri" w:eastAsia="Calibri"/>
          <w:sz w:val="94"/>
          <w:szCs w:val="94"/>
          <w:color w:val="221F1F"/>
          <w:spacing w:val="-4"/>
          <w:w w:val="100"/>
          <w:position w:val="3"/>
        </w:rPr>
        <w:t>a</w:t>
      </w:r>
      <w:r>
        <w:rPr>
          <w:rFonts w:ascii="Calibri" w:hAnsi="Calibri" w:cs="Calibri" w:eastAsia="Calibri"/>
          <w:sz w:val="94"/>
          <w:szCs w:val="94"/>
          <w:color w:val="221F1F"/>
          <w:spacing w:val="0"/>
          <w:w w:val="100"/>
          <w:position w:val="3"/>
        </w:rPr>
        <w:t>jo!</w:t>
      </w:r>
      <w:r>
        <w:rPr>
          <w:rFonts w:ascii="Calibri" w:hAnsi="Calibri" w:cs="Calibri" w:eastAsia="Calibri"/>
          <w:sz w:val="94"/>
          <w:szCs w:val="94"/>
          <w:color w:val="000000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3.253776pt;height:256.0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508" w:lineRule="exact"/>
        <w:ind w:left="3948" w:right="3592"/>
        <w:jc w:val="center"/>
        <w:rPr>
          <w:rFonts w:ascii="Calibri" w:hAnsi="Calibri" w:cs="Calibri" w:eastAsia="Calibri"/>
          <w:sz w:val="44"/>
          <w:szCs w:val="44"/>
        </w:rPr>
      </w:pPr>
      <w:rPr/>
      <w:r>
        <w:rPr/>
        <w:pict>
          <v:group style="position:absolute;margin-left:49.049999pt;margin-top:16.969999pt;width:504.0pt;height:108pt;mso-position-horizontal-relative:page;mso-position-vertical-relative:paragraph;z-index:-172" coordorigin="981,339" coordsize="10080,2160">
            <v:shape style="position:absolute;left:981;top:339;width:10080;height:2160" coordorigin="981,339" coordsize="10080,2160" path="m981,2499l11061,2499,11061,339,981,339,981,2499e" filled="t" fillcolor="#FFC700" stroked="f">
              <v:path arrowok="t"/>
              <v:fill/>
            </v:shape>
          </v:group>
          <w10:wrap type="none"/>
        </w:pict>
      </w:r>
      <w:hyperlink r:id="rId13">
        <w:r>
          <w:rPr>
            <w:rFonts w:ascii="Calibri" w:hAnsi="Calibri" w:cs="Calibri" w:eastAsia="Calibri"/>
            <w:sz w:val="44"/>
            <w:szCs w:val="44"/>
            <w:color w:val="0D0D0D"/>
            <w:spacing w:val="0"/>
            <w:w w:val="99"/>
            <w:b/>
            <w:bCs/>
            <w:position w:val="2"/>
          </w:rPr>
          <w:t>www.ile</w:t>
        </w:r>
        <w:r>
          <w:rPr>
            <w:rFonts w:ascii="Calibri" w:hAnsi="Calibri" w:cs="Calibri" w:eastAsia="Calibri"/>
            <w:sz w:val="44"/>
            <w:szCs w:val="44"/>
            <w:color w:val="0D0D0D"/>
            <w:spacing w:val="2"/>
            <w:w w:val="99"/>
            <w:b/>
            <w:bCs/>
            <w:position w:val="2"/>
          </w:rPr>
          <w:t>r</w:t>
        </w:r>
        <w:r>
          <w:rPr>
            <w:rFonts w:ascii="Calibri" w:hAnsi="Calibri" w:cs="Calibri" w:eastAsia="Calibri"/>
            <w:sz w:val="44"/>
            <w:szCs w:val="44"/>
            <w:color w:val="0D0D0D"/>
            <w:spacing w:val="0"/>
            <w:w w:val="99"/>
            <w:b/>
            <w:bCs/>
            <w:position w:val="2"/>
          </w:rPr>
          <w:t>n</w:t>
        </w:r>
        <w:r>
          <w:rPr>
            <w:rFonts w:ascii="Calibri" w:hAnsi="Calibri" w:cs="Calibri" w:eastAsia="Calibri"/>
            <w:sz w:val="44"/>
            <w:szCs w:val="44"/>
            <w:color w:val="0D0D0D"/>
            <w:spacing w:val="-1"/>
            <w:w w:val="99"/>
            <w:b/>
            <w:bCs/>
            <w:position w:val="2"/>
          </w:rPr>
          <w:t>a</w:t>
        </w:r>
        <w:r>
          <w:rPr>
            <w:rFonts w:ascii="Calibri" w:hAnsi="Calibri" w:cs="Calibri" w:eastAsia="Calibri"/>
            <w:sz w:val="44"/>
            <w:szCs w:val="44"/>
            <w:color w:val="0D0D0D"/>
            <w:spacing w:val="2"/>
            <w:w w:val="99"/>
            <w:b/>
            <w:bCs/>
            <w:position w:val="2"/>
          </w:rPr>
          <w:t>.</w:t>
        </w:r>
        <w:r>
          <w:rPr>
            <w:rFonts w:ascii="Calibri" w:hAnsi="Calibri" w:cs="Calibri" w:eastAsia="Calibri"/>
            <w:sz w:val="44"/>
            <w:szCs w:val="44"/>
            <w:color w:val="0D0D0D"/>
            <w:spacing w:val="0"/>
            <w:w w:val="99"/>
            <w:b/>
            <w:bCs/>
            <w:position w:val="2"/>
          </w:rPr>
          <w:t>es</w:t>
        </w:r>
        <w:r>
          <w:rPr>
            <w:rFonts w:ascii="Calibri" w:hAnsi="Calibri" w:cs="Calibri" w:eastAsia="Calibri"/>
            <w:sz w:val="44"/>
            <w:szCs w:val="44"/>
            <w:color w:val="000000"/>
            <w:spacing w:val="0"/>
            <w:w w:val="100"/>
            <w:position w:val="0"/>
          </w:rPr>
        </w:r>
      </w:hyperlink>
    </w:p>
    <w:sectPr>
      <w:pgMar w:header="170" w:footer="0" w:top="1220" w:bottom="280" w:left="680" w:right="90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9.849998pt;margin-top:8.999983pt;width:504pt;height:9.2pt;mso-position-horizontal-relative:page;mso-position-vertical-relative:page;z-index:-177" coordorigin="797,180" coordsize="10080,184">
          <v:shape style="position:absolute;left:797;top:180;width:10080;height:184" coordorigin="797,180" coordsize="10080,184" path="m797,364l10877,364,10877,180,797,180,797,364e" filled="t" fillcolor="#FFC700" stroked="f">
            <v:path arrowok="t"/>
            <v:fill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869995pt;margin-top:25.129982pt;width:143.141973pt;height:37.04pt;mso-position-horizontal-relative:page;mso-position-vertical-relative:page;z-index:-176" type="#_x0000_t202" filled="f" stroked="f">
          <v:textbox inset="0,0,0,0">
            <w:txbxContent>
              <w:p>
                <w:pPr>
                  <w:spacing w:before="0" w:after="0" w:line="203" w:lineRule="exact"/>
                  <w:ind w:right="3"/>
                  <w:jc w:val="righ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Sis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em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3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cr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  <w:position w:val="1"/>
                  </w:rPr>
                  <w:t>á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2"/>
                    <w:w w:val="100"/>
                    <w:i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4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99"/>
                    <w:i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99"/>
                    <w:i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  <w:position w:val="1"/>
                  </w:rPr>
                  <w:t>es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39" w:after="0" w:line="240" w:lineRule="auto"/>
                  <w:ind w:left="-27"/>
                  <w:jc w:val="righ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M10: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Si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te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est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ó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100"/>
                    <w:i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99"/>
                    <w:i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2"/>
                    <w:w w:val="99"/>
                    <w:i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99"/>
                    <w:i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1"/>
                    <w:w w:val="100"/>
                    <w:i/>
                  </w:rPr>
                  <w:t>l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42" w:after="0" w:line="240" w:lineRule="auto"/>
                  <w:ind w:right="5"/>
                  <w:jc w:val="righ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i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i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</w:rPr>
                  <w:t>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99"/>
                    <w:i/>
                  </w:rPr>
                  <w:t>_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</w:rPr>
                  <w:t>PA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-1"/>
                    <w:w w:val="99"/>
                    <w:i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85858"/>
                    <w:spacing w:val="0"/>
                    <w:w w:val="99"/>
                    <w:i/>
                  </w:rPr>
                  <w:t>01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ilerna.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dcterms:created xsi:type="dcterms:W3CDTF">2017-10-03T12:34:34Z</dcterms:created>
  <dcterms:modified xsi:type="dcterms:W3CDTF">2017-10-03T12:34:34Z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LastSaved">
    <vt:filetime>2017-10-03T00:00:00Z</vt:filetime>
  </property>
</Properties>
</file>